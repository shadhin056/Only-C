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E8" w:rsidRPr="00EA6BB7" w:rsidRDefault="00D07FE8" w:rsidP="00EA6BB7">
      <w:pPr>
        <w:jc w:val="center"/>
        <w:rPr>
          <w:b/>
          <w:bCs/>
        </w:rPr>
      </w:pPr>
      <w:r w:rsidRPr="005F248D">
        <w:rPr>
          <w:b/>
          <w:bCs/>
          <w:sz w:val="40"/>
          <w:szCs w:val="40"/>
        </w:rPr>
        <w:t>Problem A - GCD</w:t>
      </w:r>
    </w:p>
    <w:p w:rsidR="00D07FE8" w:rsidRDefault="00D07FE8"/>
    <w:p w:rsidR="00D07FE8" w:rsidRDefault="00D07FE8">
      <w:r>
        <w:t>The problem is so simple, you will be given some integers, you have to find the GCD (Greatest Common Divisor) of them. The GCD is the highest integer which divides all of them. If the numbers are 4,6,8 then GCD of 4,6,8 is 2, because 2 is the highest integer, which divides 4,6,8 without reminder.</w:t>
      </w:r>
    </w:p>
    <w:p w:rsidR="00D07FE8" w:rsidRDefault="00D07FE8"/>
    <w:p w:rsidR="00D07FE8" w:rsidRDefault="00D07FE8">
      <w:r>
        <w:t>Input:</w:t>
      </w:r>
    </w:p>
    <w:p w:rsidR="00D07FE8" w:rsidRDefault="00D07FE8">
      <w:r>
        <w:t>First line of input is an integer N (1&lt;=N&lt;=1000), the number of test cases, followed by N test cases, each at one line. Each test case starts with an integer K (1&lt;=K&lt;=100), the number of integer for this test case, followed by K integer. Each integer will fit in 32-bit sign integer. There will be no test case where you have to find GCD of only 0 (‘s).</w:t>
      </w:r>
    </w:p>
    <w:p w:rsidR="00D07FE8" w:rsidRDefault="00D07FE8"/>
    <w:p w:rsidR="00D07FE8" w:rsidRDefault="00D07FE8">
      <w:r>
        <w:t>Output:</w:t>
      </w:r>
    </w:p>
    <w:p w:rsidR="00D07FE8" w:rsidRDefault="00D07FE8">
      <w:r>
        <w:t>For each test case, you have to print “Case i: ”, where i is the case number. Then GCD of the given numbers, one case in a single line. We can assure you that the result will fit in number system. See sample output for details.</w:t>
      </w:r>
    </w:p>
    <w:p w:rsidR="00D07FE8" w:rsidRDefault="00D07FE8"/>
    <w:p w:rsidR="00D07FE8" w:rsidRDefault="00D07FE8">
      <w:r>
        <w:t>Sample Input:</w:t>
      </w:r>
    </w:p>
    <w:p w:rsidR="00D07FE8" w:rsidRDefault="00D07FE8">
      <w:r>
        <w:t>3</w:t>
      </w:r>
    </w:p>
    <w:p w:rsidR="00D07FE8" w:rsidRDefault="00D07FE8">
      <w:r>
        <w:t>1 1</w:t>
      </w:r>
    </w:p>
    <w:p w:rsidR="00D07FE8" w:rsidRDefault="00D07FE8">
      <w:r>
        <w:t>2 1 2</w:t>
      </w:r>
      <w:bookmarkStart w:id="0" w:name="_GoBack"/>
      <w:bookmarkEnd w:id="0"/>
    </w:p>
    <w:p w:rsidR="00D07FE8" w:rsidRDefault="00D07FE8">
      <w:r>
        <w:t>3 2 4 6</w:t>
      </w:r>
    </w:p>
    <w:p w:rsidR="00D07FE8" w:rsidRDefault="00D07FE8">
      <w:r>
        <w:t>Sample Output:</w:t>
      </w:r>
    </w:p>
    <w:p w:rsidR="00D07FE8" w:rsidRDefault="00D07FE8">
      <w:r>
        <w:t>Case 1: 1</w:t>
      </w:r>
    </w:p>
    <w:p w:rsidR="00D07FE8" w:rsidRDefault="00D07FE8">
      <w:r>
        <w:t>Case 2: 1</w:t>
      </w:r>
    </w:p>
    <w:p w:rsidR="00D07FE8" w:rsidRDefault="00D07FE8">
      <w:r>
        <w:t>Case 3: 2</w:t>
      </w:r>
    </w:p>
    <w:sectPr w:rsidR="00D07FE8" w:rsidSect="00C74293">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S Minngs">
    <w:altName w:val="w"/>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E6820"/>
    <w:rsid w:val="002E255C"/>
    <w:rsid w:val="002F3C04"/>
    <w:rsid w:val="003851D0"/>
    <w:rsid w:val="004D68C2"/>
    <w:rsid w:val="00507210"/>
    <w:rsid w:val="005F248D"/>
    <w:rsid w:val="006E6820"/>
    <w:rsid w:val="009161AC"/>
    <w:rsid w:val="00955D52"/>
    <w:rsid w:val="009610FE"/>
    <w:rsid w:val="00A21BF2"/>
    <w:rsid w:val="00B15DCF"/>
    <w:rsid w:val="00B62CB8"/>
    <w:rsid w:val="00BB6FE1"/>
    <w:rsid w:val="00C74293"/>
    <w:rsid w:val="00D07FE8"/>
    <w:rsid w:val="00E1098C"/>
    <w:rsid w:val="00E1553D"/>
    <w:rsid w:val="00EA6BB7"/>
    <w:rsid w:val="00F753E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51D0"/>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19</TotalTime>
  <Pages>1</Pages>
  <Words>148</Words>
  <Characters>846</Characters>
  <Application>Microsoft Office Outlook</Application>
  <DocSecurity>0</DocSecurity>
  <Lines>0</Lines>
  <Paragraphs>0</Paragraphs>
  <ScaleCrop>false</ScaleCrop>
  <Company>East West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ICS</cp:lastModifiedBy>
  <cp:revision>10</cp:revision>
  <dcterms:created xsi:type="dcterms:W3CDTF">2013-07-28T21:58:00Z</dcterms:created>
  <dcterms:modified xsi:type="dcterms:W3CDTF">2013-10-03T09:19:00Z</dcterms:modified>
</cp:coreProperties>
</file>